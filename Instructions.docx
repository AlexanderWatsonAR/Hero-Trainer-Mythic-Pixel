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BB" w:rsidRDefault="005534D1" w:rsidP="005534D1">
      <w:pPr>
        <w:pStyle w:val="Heading1"/>
        <w:numPr>
          <w:ilvl w:val="0"/>
          <w:numId w:val="0"/>
        </w:numPr>
        <w:ind w:left="432"/>
      </w:pPr>
      <w:r>
        <w:t>Instructions</w:t>
      </w:r>
    </w:p>
    <w:p w:rsidR="005534D1" w:rsidRDefault="005534D1" w:rsidP="005534D1">
      <w:pPr>
        <w:pStyle w:val="ListParagraph"/>
        <w:numPr>
          <w:ilvl w:val="0"/>
          <w:numId w:val="13"/>
        </w:numPr>
      </w:pPr>
      <w:r>
        <w:t>On the start screen, tap the screen to continue to the next level.</w:t>
      </w:r>
    </w:p>
    <w:p w:rsidR="005534D1" w:rsidRDefault="005534D1" w:rsidP="005534D1">
      <w:pPr>
        <w:pStyle w:val="ListParagraph"/>
        <w:numPr>
          <w:ilvl w:val="0"/>
          <w:numId w:val="13"/>
        </w:numPr>
      </w:pPr>
      <w:r>
        <w:t>Up and down arrows keys to select player stats, this only worked so long as the player as at least</w:t>
      </w:r>
      <w:bookmarkStart w:id="0" w:name="_GoBack"/>
      <w:bookmarkEnd w:id="0"/>
      <w:r>
        <w:t xml:space="preserve"> 10 gold.</w:t>
      </w:r>
    </w:p>
    <w:p w:rsidR="005534D1" w:rsidRDefault="005534D1" w:rsidP="005534D1">
      <w:pPr>
        <w:pStyle w:val="ListParagraph"/>
        <w:numPr>
          <w:ilvl w:val="0"/>
          <w:numId w:val="13"/>
        </w:numPr>
      </w:pPr>
      <w:r>
        <w:t>Left arrow key to increase selected stat.</w:t>
      </w:r>
    </w:p>
    <w:p w:rsidR="005534D1" w:rsidRDefault="005534D1"/>
    <w:sectPr w:rsidR="005534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94505F9"/>
    <w:multiLevelType w:val="hybridMultilevel"/>
    <w:tmpl w:val="AB9C3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D1"/>
    <w:rsid w:val="005534D1"/>
    <w:rsid w:val="00DD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74DC7-A12E-4089-B5B0-8824678F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Watson</dc:creator>
  <cp:keywords/>
  <cp:lastModifiedBy>Alex Watson</cp:lastModifiedBy>
  <cp:revision>1</cp:revision>
  <dcterms:created xsi:type="dcterms:W3CDTF">2014-12-13T21:07:00Z</dcterms:created>
  <dcterms:modified xsi:type="dcterms:W3CDTF">2014-12-13T21:10:00Z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